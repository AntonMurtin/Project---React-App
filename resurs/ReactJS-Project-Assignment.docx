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GraphQL,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2"/>
      </w:pPr>
      <w:r w:rsidRPr="00780F44">
        <w:t>Assessment Criteria</w:t>
      </w:r>
    </w:p>
    <w:p w14:paraId="7F787DF9" w14:textId="30D9928E" w:rsidR="00C67AE1" w:rsidRDefault="00C67AE1" w:rsidP="00C67AE1">
      <w:pPr>
        <w:pStyle w:val="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2"/>
      </w:pPr>
      <w:r w:rsidRPr="00780F44">
        <w:t>Submission Deadline</w:t>
      </w:r>
    </w:p>
    <w:p w14:paraId="48FF094D" w14:textId="45AA7392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6D47CC">
        <w:rPr>
          <w:b/>
          <w:bCs/>
          <w:lang w:val="bg-BG"/>
        </w:rPr>
        <w:t>1</w:t>
      </w:r>
      <w:r w:rsidR="00181DAB">
        <w:rPr>
          <w:b/>
          <w:bCs/>
          <w:lang w:val="bg-BG"/>
        </w:rPr>
        <w:t xml:space="preserve">7 </w:t>
      </w:r>
      <w:r w:rsidR="006D47CC">
        <w:rPr>
          <w:b/>
          <w:bCs/>
        </w:rPr>
        <w:t>Nov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6D47CC">
        <w:rPr>
          <w:b/>
          <w:lang w:val="bg-BG"/>
        </w:rPr>
        <w:t>13</w:t>
      </w:r>
      <w:r w:rsidR="007B698A" w:rsidRPr="00780F44">
        <w:rPr>
          <w:b/>
        </w:rPr>
        <w:t xml:space="preserve"> </w:t>
      </w:r>
      <w:r w:rsidR="006D47CC">
        <w:rPr>
          <w:b/>
        </w:rPr>
        <w:t>Nov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6D47CC">
        <w:rPr>
          <w:b/>
        </w:rPr>
        <w:t>7 Dec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bookmarkStart w:id="5" w:name="_GoBack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bookmarkEnd w:id="5"/>
    <w:p w14:paraId="2E16CC71" w14:textId="77777777" w:rsidR="009D0C05" w:rsidRPr="00780F44" w:rsidRDefault="009D0C05" w:rsidP="009D0C05">
      <w:pPr>
        <w:pStyle w:val="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53205" w14:textId="77777777" w:rsidR="00D502BE" w:rsidRDefault="00D502BE" w:rsidP="008068A2">
      <w:pPr>
        <w:spacing w:after="0" w:line="240" w:lineRule="auto"/>
      </w:pPr>
      <w:r>
        <w:separator/>
      </w:r>
    </w:p>
  </w:endnote>
  <w:endnote w:type="continuationSeparator" w:id="0">
    <w:p w14:paraId="08C9D28C" w14:textId="77777777" w:rsidR="00D502BE" w:rsidRDefault="00D50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86D" w14:textId="419BC31F" w:rsidR="006E57FB" w:rsidRPr="009D0C05" w:rsidRDefault="009D0C05" w:rsidP="009D0C0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F37BA74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1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C218E" w:rsidRPr="006C218E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F37BA74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21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C218E" w:rsidRPr="006C218E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F4714" w14:textId="77777777" w:rsidR="00D502BE" w:rsidRDefault="00D502BE" w:rsidP="008068A2">
      <w:pPr>
        <w:spacing w:after="0" w:line="240" w:lineRule="auto"/>
      </w:pPr>
      <w:r>
        <w:separator/>
      </w:r>
    </w:p>
  </w:footnote>
  <w:footnote w:type="continuationSeparator" w:id="0">
    <w:p w14:paraId="2F0C9715" w14:textId="77777777" w:rsidR="00D502BE" w:rsidRDefault="00D50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218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2BE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62D70-8EC3-4E45-9608-21841F5F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Anton Murtin</cp:lastModifiedBy>
  <cp:revision>2</cp:revision>
  <cp:lastPrinted>2015-10-26T22:35:00Z</cp:lastPrinted>
  <dcterms:created xsi:type="dcterms:W3CDTF">2023-11-15T17:06:00Z</dcterms:created>
  <dcterms:modified xsi:type="dcterms:W3CDTF">2023-11-15T17:06:00Z</dcterms:modified>
  <cp:category>programming, education, software engineering, software development</cp:category>
</cp:coreProperties>
</file>